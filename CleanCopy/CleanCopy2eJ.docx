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638" w:rsidRDefault="002A79E5">
      <w:r>
        <w:t xml:space="preserve">[[1234567 &lt;-- put a proposal ID here and include your document text below.  </w:t>
      </w:r>
      <w:r>
        <w:br/>
        <w:t xml:space="preserve">Double click </w:t>
      </w:r>
      <w:proofErr w:type="gramStart"/>
      <w:r>
        <w:t xml:space="preserve">on </w:t>
      </w:r>
      <w:proofErr w:type="gramEnd"/>
      <w:r w:rsidRPr="002A79E5">
        <w:rPr>
          <w:highlight w:val="lightGray"/>
        </w:rPr>
        <w:fldChar w:fldCharType="begin"/>
      </w:r>
      <w:r w:rsidRPr="002A79E5">
        <w:rPr>
          <w:highlight w:val="lightGray"/>
        </w:rPr>
        <w:instrText xml:space="preserve"> MACROBUTTON  Abst2EJ Abst2eJ</w:instrText>
      </w:r>
      <w:r w:rsidRPr="002A79E5">
        <w:rPr>
          <w:highlight w:val="lightGray"/>
        </w:rPr>
        <w:fldChar w:fldCharType="end"/>
      </w:r>
      <w:r>
        <w:t xml:space="preserve">, </w:t>
      </w:r>
      <w:r>
        <w:rPr>
          <w:highlight w:val="lightGray"/>
        </w:rPr>
        <w:fldChar w:fldCharType="begin"/>
      </w:r>
      <w:r>
        <w:rPr>
          <w:highlight w:val="lightGray"/>
        </w:rPr>
        <w:instrText xml:space="preserve"> MACROBUTTON  POCom2EJ POComm2eJ </w:instrText>
      </w:r>
      <w:r>
        <w:rPr>
          <w:highlight w:val="lightGray"/>
        </w:rPr>
        <w:fldChar w:fldCharType="end"/>
      </w:r>
      <w:r w:rsidR="00862B8B">
        <w:t xml:space="preserve">, or </w:t>
      </w:r>
      <w:r w:rsidR="00862B8B">
        <w:rPr>
          <w:highlight w:val="lightGray"/>
        </w:rPr>
        <w:fldChar w:fldCharType="begin"/>
      </w:r>
      <w:r w:rsidR="00862B8B">
        <w:rPr>
          <w:highlight w:val="lightGray"/>
        </w:rPr>
        <w:instrText xml:space="preserve"> MACROBUTTON  RA2EJ RA2eJ </w:instrText>
      </w:r>
      <w:r w:rsidR="00862B8B">
        <w:rPr>
          <w:highlight w:val="lightGray"/>
        </w:rPr>
        <w:fldChar w:fldCharType="end"/>
      </w:r>
      <w:r w:rsidR="00862B8B">
        <w:t xml:space="preserve"> to strip comments, fix special characters, and open </w:t>
      </w:r>
      <w:r w:rsidR="00366286">
        <w:t xml:space="preserve">the </w:t>
      </w:r>
      <w:r w:rsidR="00862B8B">
        <w:t xml:space="preserve"> eJacket for you to paste.]]</w:t>
      </w:r>
    </w:p>
    <w:p w:rsidR="00862B8B" w:rsidRDefault="00862B8B"/>
    <w:p w:rsidR="00862B8B" w:rsidRDefault="00C91A7F">
      <w:r>
        <w:t>Testing</w:t>
      </w:r>
      <w:r>
        <w:t>…</w:t>
      </w:r>
    </w:p>
    <w:p w:rsidR="00862B8B" w:rsidRDefault="00285307">
      <w:r>
        <w:t xml:space="preserve">This will be copied </w:t>
      </w:r>
      <w:r>
        <w:t>–</w:t>
      </w:r>
      <w:r>
        <w:t xml:space="preserve"> and “quotes</w:t>
      </w:r>
      <w:proofErr w:type="gramStart"/>
      <w:r>
        <w:t xml:space="preserve">”  </w:t>
      </w:r>
      <w:r>
        <w:t>—</w:t>
      </w:r>
      <w:proofErr w:type="gramEnd"/>
      <w:r>
        <w:t xml:space="preserve"> ‘singles,’ … </w:t>
      </w:r>
      <w:r>
        <w:t>–</w:t>
      </w:r>
      <w:r>
        <w:t xml:space="preserve"> and </w:t>
      </w:r>
      <w:proofErr w:type="spellStart"/>
      <w:r>
        <w:t>ácçê</w:t>
      </w:r>
      <w:r w:rsidR="00C91A7F">
        <w:t>nts</w:t>
      </w:r>
      <w:proofErr w:type="spellEnd"/>
      <w:r w:rsidR="00C91A7F">
        <w:t xml:space="preserve"> </w:t>
      </w:r>
      <w:r>
        <w:t xml:space="preserve">should be </w:t>
      </w:r>
      <w:r w:rsidR="00C91A7F">
        <w:t>replaced by letters eJacket will accept</w:t>
      </w:r>
      <w:r>
        <w:t>.</w:t>
      </w:r>
    </w:p>
    <w:p w:rsidR="00862B8B" w:rsidRDefault="00C91A7F">
      <w:r>
        <w:t>T</w:t>
      </w:r>
      <w:r w:rsidR="00862B8B">
        <w:t>esting</w:t>
      </w:r>
      <w:r>
        <w:t>…</w:t>
      </w:r>
      <w:bookmarkStart w:id="0" w:name="_GoBack"/>
      <w:bookmarkEnd w:id="0"/>
    </w:p>
    <w:sectPr w:rsidR="0086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57"/>
    <w:rsid w:val="00285307"/>
    <w:rsid w:val="002A5BC4"/>
    <w:rsid w:val="002A79E5"/>
    <w:rsid w:val="00366286"/>
    <w:rsid w:val="003F6465"/>
    <w:rsid w:val="005C3622"/>
    <w:rsid w:val="00826861"/>
    <w:rsid w:val="00862B8B"/>
    <w:rsid w:val="00BB7F57"/>
    <w:rsid w:val="00BF504C"/>
    <w:rsid w:val="00C91A7F"/>
    <w:rsid w:val="00FA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AAA14-1648-4138-AED1-1C935C91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A5BC4"/>
    <w:pPr>
      <w:ind w:left="720"/>
      <w:contextualSpacing/>
    </w:pPr>
    <w:rPr>
      <w:rFonts w:ascii="Lucida Sans" w:hAnsi="Lucida Sans"/>
      <w:sz w:val="18"/>
    </w:rPr>
  </w:style>
  <w:style w:type="character" w:customStyle="1" w:styleId="CodeChar">
    <w:name w:val="Code Char"/>
    <w:basedOn w:val="DefaultParagraphFont"/>
    <w:link w:val="Code"/>
    <w:rsid w:val="002A5BC4"/>
    <w:rPr>
      <w:rFonts w:ascii="Lucida Sans" w:hAnsi="Lucida San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CleanCopy\RoboRACleanCop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3E73A-E0A6-46CA-97B2-9CA21118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RoboRACleanCopy.dotm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Snoeyink</dc:creator>
  <cp:keywords/>
  <dc:description/>
  <cp:lastModifiedBy>Snoeyink, Jack S.</cp:lastModifiedBy>
  <cp:revision>5</cp:revision>
  <dcterms:created xsi:type="dcterms:W3CDTF">2017-12-15T19:55:00Z</dcterms:created>
  <dcterms:modified xsi:type="dcterms:W3CDTF">2017-12-15T22:11:00Z</dcterms:modified>
</cp:coreProperties>
</file>